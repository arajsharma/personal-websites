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  <w:sz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43106560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6440170</wp:posOffset>
                </wp:positionV>
                <wp:extent cx="6634480" cy="14535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80" cy="1453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anguage skill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Proficient in English, fluent in oral English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, learning German language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Problem Solving skill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: C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++ ,java, Javascript , Node -JS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,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DS&amp; Algorithm,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J-QUERY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, SQL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Experienced in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Networked environments : windows ,Linux,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rofessional skills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: RESPONSIBLE ,EFFECTIVE AND FAST LEARNER,CREATIVE THINKING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0.1pt;margin-top:507.1pt;height:114.45pt;width:522.4pt;z-index:-1151860736;mso-width-relative:page;mso-height-relative:page;" filled="f" stroked="f" coordsize="21600,21600" o:gfxdata="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5TqYNt0AAAAOAQAADwAAAAAAAAABACAAAAAiAAAAZHJzL2Rvd25yZXYueG1sUEsBAhQAFAAAAAgA&#10;h07iQBvayUs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anguage skill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Proficient in English, fluent in oral English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, learning German language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Problem Solving skill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: C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++ ,java, Javascript , Node -JS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,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DS&amp; Algorithm,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J-QUERY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, SQL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Experienced in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Networked environments : windows ,Linux,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rofessional skills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: RESPONSIBLE ,EFFECTIVE AND FAST LEARNER,CREATIVE THINKING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54048" behindDoc="0" locked="0" layoutInCell="1" allowOverlap="1">
                <wp:simplePos x="0" y="0"/>
                <wp:positionH relativeFrom="column">
                  <wp:posOffset>-1223010</wp:posOffset>
                </wp:positionH>
                <wp:positionV relativeFrom="paragraph">
                  <wp:posOffset>5794375</wp:posOffset>
                </wp:positionV>
                <wp:extent cx="7148830" cy="391795"/>
                <wp:effectExtent l="0" t="0" r="1270" b="19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830" cy="391795"/>
                          <a:chOff x="4003" y="3940"/>
                          <a:chExt cx="11258" cy="404"/>
                        </a:xfrm>
                      </wpg:grpSpPr>
                      <wps:wsp>
                        <wps:cNvPr id="56" name="矩形 23"/>
                        <wps:cNvSpPr/>
                        <wps:spPr>
                          <a:xfrm>
                            <a:off x="4604" y="3940"/>
                            <a:ext cx="10657" cy="404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30"/>
                        <wps:cNvSpPr/>
                        <wps:spPr>
                          <a:xfrm>
                            <a:off x="5585" y="4086"/>
                            <a:ext cx="120" cy="115"/>
                          </a:xfrm>
                          <a:prstGeom prst="ellips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9"/>
                        <wps:cNvSpPr/>
                        <wps:spPr>
                          <a:xfrm>
                            <a:off x="4003" y="3940"/>
                            <a:ext cx="644" cy="404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4" o:spid="_x0000_s1026" o:spt="203" style="position:absolute;left:0pt;margin-left:-96.3pt;margin-top:456.25pt;height:30.85pt;width:562.9pt;z-index:-1404213248;mso-width-relative:page;mso-height-relative:page;" coordorigin="4003,3940" coordsize="11258,404" o:gfxdata="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cPbFDdAAAADAEAAA8AAAAAAAAAAQAgAAAAIgAAAGRycy9kb3ducmV2&#10;LnhtbFBLAQIUABQAAAAIAIdO4kAg+lOwTQMAAJALAAAOAAAAAAAAAAEAIAAAACwBAABkcnMvZTJv&#10;RG9jLnhtbFBLBQYAAAAABgAGAFkBAADrBgAAAAA=&#10;">
                <o:lock v:ext="edit" aspectratio="f"/>
                <v:rect id="矩形 23" o:spid="_x0000_s1026" o:spt="1" style="position:absolute;left:4604;top:3940;height:404;width:10657;v-text-anchor:middle;" fillcolor="#EDEDED" filled="t" stroked="f" coordsize="21600,21600" o:gfxdata="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epW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0" o:spid="_x0000_s1026" o:spt="3" type="#_x0000_t3" style="position:absolute;left:5585;top:4086;height:115;width:120;v-text-anchor:middle;" fillcolor="#1F4E79" filled="t" stroked="f" coordsize="21600,21600" o:gfxdata="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SkyM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9" o:spid="_x0000_s1026" o:spt="1" style="position:absolute;left:4003;top:3940;height:404;width:644;v-text-anchor:middle;" fillcolor="#1F4E79" filled="t" stroked="f" coordsize="21600,21600" o:gfxdata="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52O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485140</wp:posOffset>
                </wp:positionV>
                <wp:extent cx="95250" cy="152400"/>
                <wp:effectExtent l="0" t="0" r="6350" b="0"/>
                <wp:wrapNone/>
                <wp:docPr id="19" name="任意多边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9962" y="31265"/>
                            </a:cxn>
                            <a:cxn ang="0">
                              <a:pos x="114890" y="45803"/>
                            </a:cxn>
                            <a:cxn ang="0">
                              <a:pos x="142067" y="81829"/>
                            </a:cxn>
                            <a:cxn ang="0">
                              <a:pos x="175109" y="141144"/>
                            </a:cxn>
                            <a:cxn ang="0">
                              <a:pos x="167482" y="157073"/>
                            </a:cxn>
                            <a:cxn ang="0">
                              <a:pos x="151040" y="205759"/>
                            </a:cxn>
                            <a:cxn ang="0">
                              <a:pos x="217591" y="303951"/>
                            </a:cxn>
                            <a:cxn ang="0">
                              <a:pos x="265171" y="346070"/>
                            </a:cxn>
                            <a:cxn ang="0">
                              <a:pos x="314753" y="369430"/>
                            </a:cxn>
                            <a:cxn ang="0">
                              <a:pos x="362502" y="354531"/>
                            </a:cxn>
                            <a:cxn ang="0">
                              <a:pos x="386145" y="345272"/>
                            </a:cxn>
                            <a:cxn ang="0">
                              <a:pos x="448618" y="381178"/>
                            </a:cxn>
                            <a:cxn ang="0">
                              <a:pos x="486245" y="409945"/>
                            </a:cxn>
                            <a:cxn ang="0">
                              <a:pos x="501600" y="424400"/>
                            </a:cxn>
                            <a:cxn ang="0">
                              <a:pos x="477301" y="467408"/>
                            </a:cxn>
                            <a:cxn ang="0">
                              <a:pos x="429745" y="489860"/>
                            </a:cxn>
                            <a:cxn ang="0">
                              <a:pos x="308385" y="448973"/>
                            </a:cxn>
                            <a:cxn ang="0">
                              <a:pos x="174599" y="343895"/>
                            </a:cxn>
                            <a:cxn ang="0">
                              <a:pos x="70215" y="213098"/>
                            </a:cxn>
                            <a:cxn ang="0">
                              <a:pos x="40517" y="151851"/>
                            </a:cxn>
                            <a:cxn ang="0">
                              <a:pos x="30586" y="102894"/>
                            </a:cxn>
                            <a:cxn ang="0">
                              <a:pos x="37647" y="82468"/>
                            </a:cxn>
                            <a:cxn ang="0">
                              <a:pos x="59430" y="56755"/>
                            </a:cxn>
                            <a:cxn ang="0">
                              <a:pos x="86796" y="37028"/>
                            </a:cxn>
                            <a:cxn ang="0">
                              <a:pos x="99962" y="31265"/>
                            </a:cxn>
                            <a:cxn ang="0">
                              <a:pos x="102919" y="27"/>
                            </a:cxn>
                            <a:cxn ang="0">
                              <a:pos x="27" y="102894"/>
                            </a:cxn>
                            <a:cxn ang="0">
                              <a:pos x="429744" y="520410"/>
                            </a:cxn>
                            <a:cxn ang="0">
                              <a:pos x="532637" y="417544"/>
                            </a:cxn>
                            <a:cxn ang="0">
                              <a:pos x="387375" y="314679"/>
                            </a:cxn>
                            <a:cxn ang="0">
                              <a:pos x="314752" y="338879"/>
                            </a:cxn>
                            <a:cxn ang="0">
                              <a:pos x="181597" y="205759"/>
                            </a:cxn>
                            <a:cxn ang="0">
                              <a:pos x="205805" y="139202"/>
                            </a:cxn>
                            <a:cxn ang="0">
                              <a:pos x="102919" y="27"/>
                            </a:cxn>
                            <a:cxn ang="0">
                              <a:pos x="102919" y="27"/>
                            </a:cxn>
                          </a:cxnLst>
                          <a:pathLst>
                            <a:path w="532138" h="520193">
                              <a:moveTo>
                                <a:pt x="99964" y="31273"/>
                              </a:moveTo>
                              <a:cubicBezTo>
                                <a:pt x="102635" y="33260"/>
                                <a:pt x="107544" y="37461"/>
                                <a:pt x="114892" y="45815"/>
                              </a:cubicBezTo>
                              <a:cubicBezTo>
                                <a:pt x="123257" y="55326"/>
                                <a:pt x="132654" y="67787"/>
                                <a:pt x="142070" y="81850"/>
                              </a:cubicBezTo>
                              <a:cubicBezTo>
                                <a:pt x="161144" y="110343"/>
                                <a:pt x="172489" y="133456"/>
                                <a:pt x="175112" y="141179"/>
                              </a:cubicBezTo>
                              <a:cubicBezTo>
                                <a:pt x="174503" y="145426"/>
                                <a:pt x="171913" y="149849"/>
                                <a:pt x="167485" y="157112"/>
                              </a:cubicBezTo>
                              <a:cubicBezTo>
                                <a:pt x="160546" y="168495"/>
                                <a:pt x="151043" y="184085"/>
                                <a:pt x="151043" y="205810"/>
                              </a:cubicBezTo>
                              <a:cubicBezTo>
                                <a:pt x="151043" y="213796"/>
                                <a:pt x="151043" y="238100"/>
                                <a:pt x="217595" y="304026"/>
                              </a:cubicBezTo>
                              <a:cubicBezTo>
                                <a:pt x="233991" y="320269"/>
                                <a:pt x="250889" y="335231"/>
                                <a:pt x="265175" y="346156"/>
                              </a:cubicBezTo>
                              <a:cubicBezTo>
                                <a:pt x="286877" y="362752"/>
                                <a:pt x="301242" y="369521"/>
                                <a:pt x="314758" y="369521"/>
                              </a:cubicBezTo>
                              <a:cubicBezTo>
                                <a:pt x="333905" y="369521"/>
                                <a:pt x="349764" y="361258"/>
                                <a:pt x="362508" y="354619"/>
                              </a:cubicBezTo>
                              <a:cubicBezTo>
                                <a:pt x="371534" y="349915"/>
                                <a:pt x="379402" y="345817"/>
                                <a:pt x="386151" y="345357"/>
                              </a:cubicBezTo>
                              <a:cubicBezTo>
                                <a:pt x="392558" y="347104"/>
                                <a:pt x="414477" y="357444"/>
                                <a:pt x="448625" y="381272"/>
                              </a:cubicBezTo>
                              <a:cubicBezTo>
                                <a:pt x="462495" y="390950"/>
                                <a:pt x="475859" y="401169"/>
                                <a:pt x="486253" y="410046"/>
                              </a:cubicBezTo>
                              <a:cubicBezTo>
                                <a:pt x="494318" y="416934"/>
                                <a:pt x="499007" y="421642"/>
                                <a:pt x="501608" y="424505"/>
                              </a:cubicBezTo>
                              <a:cubicBezTo>
                                <a:pt x="499547" y="439374"/>
                                <a:pt x="490946" y="454722"/>
                                <a:pt x="477309" y="467524"/>
                              </a:cubicBezTo>
                              <a:cubicBezTo>
                                <a:pt x="462774" y="481166"/>
                                <a:pt x="444107" y="489981"/>
                                <a:pt x="429752" y="489981"/>
                              </a:cubicBezTo>
                              <a:cubicBezTo>
                                <a:pt x="396367" y="489981"/>
                                <a:pt x="354401" y="475839"/>
                                <a:pt x="308390" y="449084"/>
                              </a:cubicBezTo>
                              <a:cubicBezTo>
                                <a:pt x="264003" y="423275"/>
                                <a:pt x="217740" y="386930"/>
                                <a:pt x="174602" y="343980"/>
                              </a:cubicBezTo>
                              <a:cubicBezTo>
                                <a:pt x="132226" y="301788"/>
                                <a:pt x="96130" y="256548"/>
                                <a:pt x="70217" y="213151"/>
                              </a:cubicBezTo>
                              <a:cubicBezTo>
                                <a:pt x="57249" y="191434"/>
                                <a:pt x="47258" y="170823"/>
                                <a:pt x="40518" y="151889"/>
                              </a:cubicBezTo>
                              <a:cubicBezTo>
                                <a:pt x="33929" y="133377"/>
                                <a:pt x="30587" y="116902"/>
                                <a:pt x="30587" y="102920"/>
                              </a:cubicBezTo>
                              <a:cubicBezTo>
                                <a:pt x="30587" y="97262"/>
                                <a:pt x="33029" y="90197"/>
                                <a:pt x="37648" y="82489"/>
                              </a:cubicBezTo>
                              <a:cubicBezTo>
                                <a:pt x="42746" y="73984"/>
                                <a:pt x="50278" y="65090"/>
                                <a:pt x="59431" y="56769"/>
                              </a:cubicBezTo>
                              <a:cubicBezTo>
                                <a:pt x="67963" y="49015"/>
                                <a:pt x="77682" y="42007"/>
                                <a:pt x="86798" y="37038"/>
                              </a:cubicBezTo>
                              <a:cubicBezTo>
                                <a:pt x="92716" y="33813"/>
                                <a:pt x="97164" y="32107"/>
                                <a:pt x="99964" y="31273"/>
                              </a:cubicBezTo>
                              <a:moveTo>
                                <a:pt x="102921" y="28"/>
                              </a:moveTo>
                              <a:cubicBezTo>
                                <a:pt x="72656" y="28"/>
                                <a:pt x="28" y="53744"/>
                                <a:pt x="28" y="102920"/>
                              </a:cubicBezTo>
                              <a:cubicBezTo>
                                <a:pt x="28" y="246668"/>
                                <a:pt x="264822" y="520539"/>
                                <a:pt x="429751" y="520539"/>
                              </a:cubicBezTo>
                              <a:cubicBezTo>
                                <a:pt x="475143" y="520539"/>
                                <a:pt x="532646" y="472875"/>
                                <a:pt x="532646" y="417647"/>
                              </a:cubicBezTo>
                              <a:cubicBezTo>
                                <a:pt x="532646" y="398735"/>
                                <a:pt x="414620" y="314757"/>
                                <a:pt x="387381" y="314757"/>
                              </a:cubicBezTo>
                              <a:cubicBezTo>
                                <a:pt x="359392" y="314757"/>
                                <a:pt x="338963" y="338963"/>
                                <a:pt x="314757" y="338963"/>
                              </a:cubicBezTo>
                              <a:cubicBezTo>
                                <a:pt x="290545" y="338963"/>
                                <a:pt x="181600" y="232290"/>
                                <a:pt x="181600" y="205810"/>
                              </a:cubicBezTo>
                              <a:cubicBezTo>
                                <a:pt x="181600" y="179333"/>
                                <a:pt x="205809" y="166472"/>
                                <a:pt x="205809" y="139237"/>
                              </a:cubicBezTo>
                              <a:cubicBezTo>
                                <a:pt x="205810" y="119566"/>
                                <a:pt x="133182" y="28"/>
                                <a:pt x="102921" y="28"/>
                              </a:cubicBezTo>
                              <a:lnTo>
                                <a:pt x="102921" y="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9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93" o:spid="_x0000_s1026" o:spt="100" style="position:absolute;left:0pt;flip:y;margin-left:157.35pt;margin-top:38.2pt;height:12pt;width:7.5pt;z-index:251658240;v-text-anchor:middle;mso-width-relative:page;mso-height-relative:page;" fillcolor="#FFFFFF [3212]" filled="t" stroked="f" coordsize="532138,520193" o:gfxdata="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BeNuadgAAAAKAQAADwAAAAAAAAAB&#10;ACAAAAAiAAAAZHJzL2Rvd25yZXYueG1sUEsBAhQAFAAAAAgAh07iQPNjy5hoBwAAhxkAAA4AAAAA&#10;AAAAAQAgAAAAJwEAAGRycy9lMm9Eb2MueG1sUEsFBgAAAAAGAAYAWQEAAAELAAAAAA==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<v:fill on="t" focussize="0,0"/>
                <v:stroke on="f" weight="0.0468503937007874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43116800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1546225</wp:posOffset>
                </wp:positionV>
                <wp:extent cx="254000" cy="6842125"/>
                <wp:effectExtent l="0" t="0" r="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6842125"/>
                          <a:chOff x="5030" y="3986"/>
                          <a:chExt cx="400" cy="10775"/>
                        </a:xfrm>
                        <a:solidFill>
                          <a:srgbClr val="1F4E79"/>
                        </a:solidFill>
                      </wpg:grpSpPr>
                      <wps:wsp>
                        <wps:cNvPr id="253" name="任意多边形 76"/>
                        <wps:cNvSpPr>
                          <a:spLocks noChangeAspect="1"/>
                        </wps:cNvSpPr>
                        <wps:spPr>
                          <a:xfrm>
                            <a:off x="5030" y="3986"/>
                            <a:ext cx="400" cy="2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9" name="任意多边形 264"/>
                        <wps:cNvSpPr/>
                        <wps:spPr>
                          <a:xfrm>
                            <a:off x="5071" y="14480"/>
                            <a:ext cx="281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60" name="任意多边形 218"/>
                        <wps:cNvSpPr/>
                        <wps:spPr>
                          <a:xfrm>
                            <a:off x="5031" y="10777"/>
                            <a:ext cx="327" cy="4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  <wps:wsp>
                        <wps:cNvPr id="261" name="任意多边形 129"/>
                        <wps:cNvSpPr/>
                        <wps:spPr>
                          <a:xfrm>
                            <a:off x="5055" y="6847"/>
                            <a:ext cx="317" cy="2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42.9pt;margin-top:121.75pt;height:538.75pt;width:20pt;z-index:-1151850496;mso-width-relative:page;mso-height-relative:page;" coordorigin="5030,3986" coordsize="400,10775" o:gfxdata="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">
                <o:lock v:ext="edit" aspectratio="f"/>
                <v:shape id="任意多边形 76" o:spid="_x0000_s1026" o:spt="100" style="position:absolute;left:5030;top:3986;height:286;width:400;" filled="t" stroked="f" coordsize="263,184" o:gfxdata="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UgO+/&#10;AAAA3AAAAA8AAAAAAAAAAQAgAAAAIgAAAGRycy9kb3ducmV2LnhtbFBLAQIUABQAAAAIAIdO4kAz&#10;LwWeOwAAADkAAAAQAAAAAAAAAAEAIAAAAA4BAABkcnMvc2hhcGV4bWwueG1sUEsFBgAAAAAGAAYA&#10;WwEAALg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64" o:spid="_x0000_s1026" o:spt="100" style="position:absolute;left:5071;top:14480;height:281;width:281;" filled="t" stroked="f" coordsize="255,255" o:gfxdata="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qB6G8AAAA&#10;3A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任意多边形 218" o:spid="_x0000_s1026" o:spt="100" style="position:absolute;left:5031;top:10777;height:423;width:327;v-text-anchor:middle;" filled="t" stroked="f" coordsize="3543300,3617913" o:gfxdata="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LyIr7gAAADcAAAA&#10;DwAAAAAAAAABACAAAAAiAAAAZHJzL2Rvd25yZXYueG1sUEsBAhQAFAAAAAgAh07iQDMvBZ47AAAA&#10;OQAAABAAAAAAAAAAAQAgAAAABwEAAGRycy9zaGFwZXhtbC54bWxQSwUGAAAAAAYABgBbAQAAsQMA&#10;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129" o:spid="_x0000_s1026" o:spt="100" style="position:absolute;left:5055;top:6847;height:278;width:317;v-text-anchor:middle;" filled="t" stroked="f" coordsize="3261356,2766950" o:gfxdata="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rgLL4A&#10;AADc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54048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1467485</wp:posOffset>
                </wp:positionV>
                <wp:extent cx="7148830" cy="283845"/>
                <wp:effectExtent l="0" t="0" r="13970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830" cy="283845"/>
                          <a:chOff x="4003" y="3940"/>
                          <a:chExt cx="11258" cy="404"/>
                        </a:xfrm>
                      </wpg:grpSpPr>
                      <wps:wsp>
                        <wps:cNvPr id="44" name="矩形 23"/>
                        <wps:cNvSpPr/>
                        <wps:spPr>
                          <a:xfrm>
                            <a:off x="4604" y="3940"/>
                            <a:ext cx="10657" cy="404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椭圆 30"/>
                        <wps:cNvSpPr/>
                        <wps:spPr>
                          <a:xfrm>
                            <a:off x="5585" y="4086"/>
                            <a:ext cx="120" cy="115"/>
                          </a:xfrm>
                          <a:prstGeom prst="ellips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9"/>
                        <wps:cNvSpPr/>
                        <wps:spPr>
                          <a:xfrm>
                            <a:off x="4003" y="3940"/>
                            <a:ext cx="644" cy="404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92.8pt;margin-top:115.55pt;height:22.35pt;width:562.9pt;z-index:-1404213248;mso-width-relative:page;mso-height-relative:page;" coordorigin="4003,3940" coordsize="11258,404" o:gfxdata="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uszGztwAAAAMAQAADwAAAAAAAAABACAAAAAiAAAAZHJzL2Rvd25yZXYueG1sUEsB&#10;AhQAFAAAAAgAh07iQOnFrb9HAwAAkAsAAA4AAAAAAAAAAQAgAAAAKwEAAGRycy9lMm9Eb2MueG1s&#10;UEsFBgAAAAAGAAYAWQEAAOQGAAAAAA==&#10;">
                <o:lock v:ext="edit" aspectratio="f"/>
                <v:rect id="矩形 23" o:spid="_x0000_s1026" o:spt="1" style="position:absolute;left:4604;top:3940;height:404;width:10657;v-text-anchor:middle;" fillcolor="#EDEDED" filled="t" stroked="f" coordsize="21600,21600" o:gfxdata="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ZCF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0" o:spid="_x0000_s1026" o:spt="3" type="#_x0000_t3" style="position:absolute;left:5585;top:4086;height:115;width:120;v-text-anchor:middle;" fillcolor="#1F4E79" filled="t" stroked="f" coordsize="21600,21600" o:gfxdata="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26fA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9" o:spid="_x0000_s1026" o:spt="1" style="position:absolute;left:4003;top:3940;height:404;width:644;v-text-anchor:middle;" fillcolor="#1F4E79" filled="t" stroked="f" coordsize="21600,21600" o:gfxdata="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TN/1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54048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8137525</wp:posOffset>
                </wp:positionV>
                <wp:extent cx="7148830" cy="283845"/>
                <wp:effectExtent l="0" t="0" r="13970" b="19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830" cy="283845"/>
                          <a:chOff x="4003" y="3940"/>
                          <a:chExt cx="11258" cy="404"/>
                        </a:xfrm>
                      </wpg:grpSpPr>
                      <wps:wsp>
                        <wps:cNvPr id="60" name="矩形 23"/>
                        <wps:cNvSpPr/>
                        <wps:spPr>
                          <a:xfrm>
                            <a:off x="4604" y="3940"/>
                            <a:ext cx="10657" cy="404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椭圆 30"/>
                        <wps:cNvSpPr/>
                        <wps:spPr>
                          <a:xfrm>
                            <a:off x="5585" y="4086"/>
                            <a:ext cx="120" cy="115"/>
                          </a:xfrm>
                          <a:prstGeom prst="ellips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9"/>
                        <wps:cNvSpPr/>
                        <wps:spPr>
                          <a:xfrm>
                            <a:off x="4003" y="3940"/>
                            <a:ext cx="644" cy="404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-92.8pt;margin-top:640.75pt;height:22.35pt;width:562.9pt;z-index:-1404213248;mso-width-relative:page;mso-height-relative:page;" coordorigin="4003,3940" coordsize="11258,404" o:gfxdata="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PpHV83QAAAA4BAAAPAAAAAAAAAAEAIAAAACIAAABkcnMvZG93bnJldi54&#10;bWxQSwECFAAUAAAACACHTuJAif673EsDAACQCwAADgAAAAAAAAABACAAAAAsAQAAZHJzL2Uyb0Rv&#10;Yy54bWxQSwUGAAAAAAYABgBZAQAA6QYAAAAA&#10;">
                <o:lock v:ext="edit" aspectratio="f"/>
                <v:rect id="矩形 23" o:spid="_x0000_s1026" o:spt="1" style="position:absolute;left:4604;top:3940;height:404;width:10657;v-text-anchor:middle;" fillcolor="#EDEDED" filled="t" stroked="f" coordsize="21600,21600" o:gfxdata="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dSO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0" o:spid="_x0000_s1026" o:spt="3" type="#_x0000_t3" style="position:absolute;left:5585;top:4086;height:115;width:120;v-text-anchor:middle;" fillcolor="#1F4E79" filled="t" stroked="f" coordsize="21600,21600" o:gfxdata="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gxW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9" o:spid="_x0000_s1026" o:spt="1" style="position:absolute;left:4003;top:3940;height:404;width:644;v-text-anchor:middle;" fillcolor="#1F4E79" filled="t" stroked="f" coordsize="21600,21600" o:gfxdata="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9Jb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754048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3297555</wp:posOffset>
                </wp:positionV>
                <wp:extent cx="7148830" cy="283845"/>
                <wp:effectExtent l="0" t="0" r="13970" b="190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8830" cy="283845"/>
                          <a:chOff x="4003" y="3940"/>
                          <a:chExt cx="11258" cy="404"/>
                        </a:xfrm>
                      </wpg:grpSpPr>
                      <wps:wsp>
                        <wps:cNvPr id="48" name="矩形 23"/>
                        <wps:cNvSpPr/>
                        <wps:spPr>
                          <a:xfrm>
                            <a:off x="4604" y="3940"/>
                            <a:ext cx="10657" cy="404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30"/>
                        <wps:cNvSpPr/>
                        <wps:spPr>
                          <a:xfrm>
                            <a:off x="5585" y="4086"/>
                            <a:ext cx="120" cy="115"/>
                          </a:xfrm>
                          <a:prstGeom prst="ellipse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9"/>
                        <wps:cNvSpPr/>
                        <wps:spPr>
                          <a:xfrm>
                            <a:off x="4003" y="3940"/>
                            <a:ext cx="644" cy="404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-92.8pt;margin-top:259.65pt;height:22.35pt;width:562.9pt;z-index:-1404213248;mso-width-relative:page;mso-height-relative:page;" coordorigin="4003,3940" coordsize="11258,404" o:gfxdata="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Eth3FLcAAAADAEAAA8AAAAAAAAAAQAgAAAAIgAAAGRycy9kb3ducmV2LnhtbFBLAQIU&#10;ABQAAAAIAIdO4kCPj+FTRQMAAJALAAAOAAAAAAAAAAEAIAAAACsBAABkcnMvZTJvRG9jLnhtbFBL&#10;BQYAAAAABgAGAFkBAADiBgAAAAA=&#10;">
                <o:lock v:ext="edit" aspectratio="f"/>
                <v:rect id="矩形 23" o:spid="_x0000_s1026" o:spt="1" style="position:absolute;left:4604;top:3940;height:404;width:10657;v-text-anchor:middle;" fillcolor="#EDEDED" filled="t" stroked="f" coordsize="21600,21600" o:gfxdata="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UAl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30" o:spid="_x0000_s1026" o:spt="3" type="#_x0000_t3" style="position:absolute;left:5585;top:4086;height:115;width:120;v-text-anchor:middle;" fillcolor="#1F4E79" filled="t" stroked="f" coordsize="21600,21600" o:gfxdata="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OV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9" o:spid="_x0000_s1026" o:spt="1" style="position:absolute;left:4003;top:3940;height:404;width:644;v-text-anchor:middle;" fillcolor="#1F4E79" filled="t" stroked="f" coordsize="21600,21600" o:gfxdata="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1K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143105536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-636905</wp:posOffset>
                </wp:positionV>
                <wp:extent cx="4720590" cy="174371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0590" cy="1743710"/>
                          <a:chOff x="9358" y="504"/>
                          <a:chExt cx="7224" cy="2746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 rot="0">
                            <a:off x="9420" y="2095"/>
                            <a:ext cx="7162" cy="1155"/>
                            <a:chOff x="17275" y="4952"/>
                            <a:chExt cx="7162" cy="1155"/>
                          </a:xfrm>
                        </wpg:grpSpPr>
                        <wps:wsp>
                          <wps:cNvPr id="13" name="文本框 87"/>
                          <wps:cNvSpPr txBox="1"/>
                          <wps:spPr>
                            <a:xfrm>
                              <a:off x="17275" y="4952"/>
                              <a:ext cx="7162" cy="11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Born：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27-12-2001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Mobile：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+91-8292757949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Microsoft YaHei" w:hAnsi="Microsoft YaHei" w:eastAsia="Microsoft YaHei"/>
                                    <w:b w:val="0"/>
                                    <w:bCs w:val="0"/>
                                    <w:color w:val="1F4E79" w:themeColor="accent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Address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Patna India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M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ail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: ar6818650@gmail.com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Microsoft YaHei" w:hAnsi="Microsoft YaHei" w:eastAsia="Microsoft YaHei"/>
                                    <w:color w:val="2F5597" w:themeColor="accent5" w:themeShade="B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78" name="组合 21"/>
                          <wpg:cNvGrpSpPr/>
                          <wpg:grpSpPr>
                            <a:xfrm rot="0">
                              <a:off x="17361" y="5100"/>
                              <a:ext cx="4001" cy="811"/>
                              <a:chOff x="1391" y="1799"/>
                              <a:chExt cx="4001" cy="811"/>
                            </a:xfrm>
                            <a:solidFill>
                              <a:srgbClr val="1F4E79"/>
                            </a:solidFill>
                          </wpg:grpSpPr>
                          <wps:wsp>
                            <wps:cNvPr id="156" name="圆角矩形 1"/>
                            <wps:cNvSpPr/>
                            <wps:spPr>
                              <a:xfrm>
                                <a:off x="1391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" name="圆角矩形 6"/>
                            <wps:cNvSpPr/>
                            <wps:spPr>
                              <a:xfrm>
                                <a:off x="1391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7" name="圆角矩形 16"/>
                            <wps:cNvSpPr/>
                            <wps:spPr>
                              <a:xfrm>
                                <a:off x="5133" y="1799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圆角矩形 20"/>
                            <wps:cNvSpPr/>
                            <wps:spPr>
                              <a:xfrm>
                                <a:off x="5133" y="2351"/>
                                <a:ext cx="259" cy="2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" name="组合 15"/>
                          <wpg:cNvGrpSpPr/>
                          <wpg:grpSpPr>
                            <a:xfrm rot="0">
                              <a:off x="17405" y="5147"/>
                              <a:ext cx="3913" cy="726"/>
                              <a:chOff x="1317" y="2366"/>
                              <a:chExt cx="3913" cy="726"/>
                            </a:xfrm>
                          </wpg:grpSpPr>
                          <wpg:grpSp>
                            <wpg:cNvPr id="82" name="组合 26"/>
                            <wpg:cNvGrpSpPr/>
                            <wpg:grpSpPr>
                              <a:xfrm rot="0">
                                <a:off x="1327" y="2371"/>
                                <a:ext cx="3903" cy="721"/>
                                <a:chOff x="1319" y="2058"/>
                                <a:chExt cx="3903" cy="721"/>
                              </a:xfrm>
                            </wpg:grpSpPr>
                            <wps:wsp>
                              <wps:cNvPr id="11" name="任意多边形 8"/>
                              <wps:cNvSpPr/>
                              <wps:spPr>
                                <a:xfrm flipH="1">
                                  <a:off x="1319" y="2595"/>
                                  <a:ext cx="141" cy="18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1" y="109"/>
                                    </a:cxn>
                                    <a:cxn ang="0">
                                      <a:pos x="0" y="41"/>
                                    </a:cxn>
                                    <a:cxn ang="0">
                                      <a:pos x="41" y="0"/>
                                    </a:cxn>
                                    <a:cxn ang="0">
                                      <a:pos x="82" y="41"/>
                                    </a:cxn>
                                    <a:cxn ang="0">
                                      <a:pos x="41" y="109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13" y="41"/>
                                    </a:cxn>
                                    <a:cxn ang="0">
                                      <a:pos x="41" y="69"/>
                                    </a:cxn>
                                    <a:cxn ang="0">
                                      <a:pos x="68" y="41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41" y="14"/>
                                    </a:cxn>
                                    <a:cxn ang="0">
                                      <a:pos x="41" y="14"/>
                                    </a:cxn>
                                  </a:cxnLst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" name="任意多边形 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08" y="2058"/>
                                  <a:ext cx="154" cy="1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4" y="36"/>
                                    </a:cxn>
                                    <a:cxn ang="0">
                                      <a:pos x="36" y="44"/>
                                    </a:cxn>
                                    <a:cxn ang="0">
                                      <a:pos x="24" y="36"/>
                                    </a:cxn>
                                    <a:cxn ang="0">
                                      <a:pos x="16" y="24"/>
                                    </a:cxn>
                                    <a:cxn ang="0">
                                      <a:pos x="24" y="16"/>
                                    </a:cxn>
                                    <a:cxn ang="0">
                                      <a:pos x="12" y="0"/>
                                    </a:cxn>
                                    <a:cxn ang="0">
                                      <a:pos x="0" y="12"/>
                                    </a:cxn>
                                    <a:cxn ang="0">
                                      <a:pos x="16" y="44"/>
                                    </a:cxn>
                                    <a:cxn ang="0">
                                      <a:pos x="48" y="60"/>
                                    </a:cxn>
                                    <a:cxn ang="0">
                                      <a:pos x="60" y="48"/>
                                    </a:cxn>
                                    <a:cxn ang="0">
                                      <a:pos x="44" y="36"/>
                                    </a:cxn>
                                  </a:cxnLst>
                                  <a:pathLst>
                                    <a:path w="60" h="60">
                                      <a:moveTo>
                                        <a:pt x="44" y="36"/>
                                      </a:moveTo>
                                      <a:cubicBezTo>
                                        <a:pt x="40" y="40"/>
                                        <a:pt x="40" y="44"/>
                                        <a:pt x="36" y="44"/>
                                      </a:cubicBezTo>
                                      <a:cubicBezTo>
                                        <a:pt x="32" y="44"/>
                                        <a:pt x="28" y="40"/>
                                        <a:pt x="24" y="36"/>
                                      </a:cubicBezTo>
                                      <a:cubicBezTo>
                                        <a:pt x="20" y="32"/>
                                        <a:pt x="16" y="28"/>
                                        <a:pt x="16" y="24"/>
                                      </a:cubicBezTo>
                                      <a:cubicBezTo>
                                        <a:pt x="16" y="20"/>
                                        <a:pt x="20" y="20"/>
                                        <a:pt x="24" y="16"/>
                                      </a:cubicBezTo>
                                      <a:cubicBezTo>
                                        <a:pt x="28" y="12"/>
                                        <a:pt x="16" y="0"/>
                                        <a:pt x="12" y="0"/>
                                      </a:cubicBezTo>
                                      <a:cubicBezTo>
                                        <a:pt x="8" y="0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20"/>
                                        <a:pt x="8" y="36"/>
                                        <a:pt x="16" y="44"/>
                                      </a:cubicBezTo>
                                      <a:cubicBezTo>
                                        <a:pt x="24" y="52"/>
                                        <a:pt x="40" y="60"/>
                                        <a:pt x="48" y="60"/>
                                      </a:cubicBezTo>
                                      <a:cubicBezTo>
                                        <a:pt x="48" y="60"/>
                                        <a:pt x="60" y="52"/>
                                        <a:pt x="60" y="48"/>
                                      </a:cubicBezTo>
                                      <a:cubicBezTo>
                                        <a:pt x="60" y="44"/>
                                        <a:pt x="48" y="32"/>
                                        <a:pt x="44" y="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" name="任意多边形 2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5048" y="2623"/>
                                  <a:ext cx="174" cy="1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55239615"/>
                                    </a:cxn>
                                    <a:cxn ang="0">
                                      <a:pos x="70554995" y="91800084"/>
                                    </a:cxn>
                                    <a:cxn ang="0">
                                      <a:pos x="113338490" y="126878200"/>
                                    </a:cxn>
                                    <a:cxn ang="0">
                                      <a:pos x="156121986" y="91800084"/>
                                    </a:cxn>
                                    <a:cxn ang="0">
                                      <a:pos x="226676981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0" y="155239615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226676981" y="35824128"/>
                                    </a:cxn>
                                    <a:cxn ang="0">
                                      <a:pos x="226676981" y="141059338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162876864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35824128"/>
                                    </a:cxn>
                                    <a:cxn ang="0">
                                      <a:pos x="63800117" y="85083383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0" y="141059338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0" y="2164385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26676981" y="0"/>
                                    </a:cxn>
                                    <a:cxn ang="0">
                                      <a:pos x="226676981" y="21643852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  <a:cxn ang="0">
                                      <a:pos x="113338490" y="113443936"/>
                                    </a:cxn>
                                  </a:cxnLst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7" name="任意多边形 11"/>
                            <wps:cNvSpPr>
                              <a:spLocks noChangeAspect="1"/>
                            </wps:cNvSpPr>
                            <wps:spPr>
                              <a:xfrm>
                                <a:off x="1317" y="2366"/>
                                <a:ext cx="168" cy="1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7633" y="0"/>
                                  </a:cxn>
                                  <a:cxn ang="0">
                                    <a:pos x="0" y="108266"/>
                                  </a:cxn>
                                  <a:cxn ang="0">
                                    <a:pos x="107633" y="215900"/>
                                  </a:cxn>
                                  <a:cxn ang="0">
                                    <a:pos x="215900" y="108266"/>
                                  </a:cxn>
                                  <a:cxn ang="0">
                                    <a:pos x="107633" y="0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5195" y="108266"/>
                                  </a:cxn>
                                  <a:cxn ang="0">
                                    <a:pos x="107633" y="15828"/>
                                  </a:cxn>
                                  <a:cxn ang="0">
                                    <a:pos x="200071" y="108266"/>
                                  </a:cxn>
                                  <a:cxn ang="0">
                                    <a:pos x="107633" y="20070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07633" y="108266"/>
                                  </a:cxn>
                                  <a:cxn ang="0">
                                    <a:pos x="107633" y="54449"/>
                                  </a:cxn>
                                  <a:cxn ang="0">
                                    <a:pos x="100035" y="46219"/>
                                  </a:cxn>
                                  <a:cxn ang="0">
                                    <a:pos x="92438" y="54449"/>
                                  </a:cxn>
                                  <a:cxn ang="0">
                                    <a:pos x="92438" y="115864"/>
                                  </a:cxn>
                                  <a:cxn ang="0">
                                    <a:pos x="100035" y="123461"/>
                                  </a:cxn>
                                  <a:cxn ang="0">
                                    <a:pos x="146254" y="123461"/>
                                  </a:cxn>
                                  <a:cxn ang="0">
                                    <a:pos x="153852" y="115864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  <a:cxn ang="0">
                                    <a:pos x="146254" y="108266"/>
                                  </a:cxn>
                                </a:cxnLst>
                                <a:pathLst>
                                  <a:path w="341" h="341">
                                    <a:moveTo>
                                      <a:pt x="170" y="0"/>
                                    </a:moveTo>
                                    <a:cubicBezTo>
                                      <a:pt x="76" y="0"/>
                                      <a:pt x="0" y="77"/>
                                      <a:pt x="0" y="171"/>
                                    </a:cubicBezTo>
                                    <a:cubicBezTo>
                                      <a:pt x="0" y="265"/>
                                      <a:pt x="76" y="341"/>
                                      <a:pt x="170" y="341"/>
                                    </a:cubicBezTo>
                                    <a:cubicBezTo>
                                      <a:pt x="264" y="341"/>
                                      <a:pt x="341" y="265"/>
                                      <a:pt x="341" y="171"/>
                                    </a:cubicBezTo>
                                    <a:cubicBezTo>
                                      <a:pt x="341" y="77"/>
                                      <a:pt x="264" y="0"/>
                                      <a:pt x="170" y="0"/>
                                    </a:cubicBezTo>
                                    <a:close/>
                                    <a:moveTo>
                                      <a:pt x="170" y="317"/>
                                    </a:moveTo>
                                    <a:cubicBezTo>
                                      <a:pt x="90" y="317"/>
                                      <a:pt x="24" y="251"/>
                                      <a:pt x="24" y="171"/>
                                    </a:cubicBezTo>
                                    <a:cubicBezTo>
                                      <a:pt x="24" y="90"/>
                                      <a:pt x="90" y="25"/>
                                      <a:pt x="170" y="25"/>
                                    </a:cubicBezTo>
                                    <a:cubicBezTo>
                                      <a:pt x="251" y="25"/>
                                      <a:pt x="316" y="90"/>
                                      <a:pt x="316" y="171"/>
                                    </a:cubicBezTo>
                                    <a:cubicBezTo>
                                      <a:pt x="316" y="251"/>
                                      <a:pt x="251" y="317"/>
                                      <a:pt x="170" y="317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170" y="171"/>
                                      <a:pt x="170" y="171"/>
                                      <a:pt x="170" y="171"/>
                                    </a:cubicBezTo>
                                    <a:cubicBezTo>
                                      <a:pt x="170" y="86"/>
                                      <a:pt x="170" y="86"/>
                                      <a:pt x="170" y="86"/>
                                    </a:cubicBezTo>
                                    <a:cubicBezTo>
                                      <a:pt x="170" y="79"/>
                                      <a:pt x="165" y="73"/>
                                      <a:pt x="158" y="73"/>
                                    </a:cubicBezTo>
                                    <a:cubicBezTo>
                                      <a:pt x="151" y="73"/>
                                      <a:pt x="146" y="79"/>
                                      <a:pt x="146" y="86"/>
                                    </a:cubicBezTo>
                                    <a:cubicBezTo>
                                      <a:pt x="146" y="183"/>
                                      <a:pt x="146" y="183"/>
                                      <a:pt x="146" y="183"/>
                                    </a:cubicBezTo>
                                    <a:cubicBezTo>
                                      <a:pt x="146" y="190"/>
                                      <a:pt x="151" y="195"/>
                                      <a:pt x="158" y="195"/>
                                    </a:cubicBezTo>
                                    <a:cubicBezTo>
                                      <a:pt x="231" y="195"/>
                                      <a:pt x="231" y="195"/>
                                      <a:pt x="231" y="195"/>
                                    </a:cubicBezTo>
                                    <a:cubicBezTo>
                                      <a:pt x="238" y="195"/>
                                      <a:pt x="243" y="190"/>
                                      <a:pt x="243" y="183"/>
                                    </a:cubicBezTo>
                                    <a:cubicBezTo>
                                      <a:pt x="243" y="176"/>
                                      <a:pt x="238" y="171"/>
                                      <a:pt x="231" y="171"/>
                                    </a:cubicBezTo>
                                    <a:close/>
                                    <a:moveTo>
                                      <a:pt x="231" y="171"/>
                                    </a:moveTo>
                                    <a:cubicBezTo>
                                      <a:pt x="231" y="171"/>
                                      <a:pt x="231" y="171"/>
                                      <a:pt x="231" y="17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66" name="组合 66"/>
                        <wpg:cNvGrpSpPr/>
                        <wpg:grpSpPr>
                          <a:xfrm rot="0">
                            <a:off x="9358" y="504"/>
                            <a:ext cx="7152" cy="1417"/>
                            <a:chOff x="4612" y="977"/>
                            <a:chExt cx="7152" cy="1417"/>
                          </a:xfrm>
                        </wpg:grpSpPr>
                        <wps:wsp>
                          <wps:cNvPr id="26" name="文本框 97"/>
                          <wps:cNvSpPr txBox="1"/>
                          <wps:spPr>
                            <a:xfrm>
                              <a:off x="4612" y="1804"/>
                              <a:ext cx="7152" cy="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jc w:val="both"/>
                                  <w:textAlignment w:val="auto"/>
                                  <w:outlineLvl w:val="9"/>
                                  <w:rPr>
                                    <w:rFonts w:hint="default" w:ascii="Microsoft YaHei" w:hAnsi="Microsoft YaHei" w:eastAsia="Microsoft YaHei" w:cs="Microsoft YaHei"/>
                                    <w:b w:val="0"/>
                                    <w:bCs w:val="0"/>
                                    <w:color w:val="5D5750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Career Objective：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Coder and Full Stack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5"/>
                          <wps:cNvSpPr txBox="1"/>
                          <wps:spPr>
                            <a:xfrm>
                              <a:off x="4612" y="977"/>
                              <a:ext cx="3398" cy="1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Aman Raj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sz w:val="52"/>
                                    <w:szCs w:val="52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45.4pt;margin-top:-50.15pt;height:137.3pt;width:371.7pt;z-index:-1151861760;mso-width-relative:page;mso-height-relative:page;" coordorigin="9358,504" coordsize="7224,2746" o:gfxdata="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">
                <o:lock v:ext="edit" aspectratio="f"/>
                <v:group id="组合 98" o:spid="_x0000_s1026" o:spt="203" style="position:absolute;left:9420;top:2095;height:1155;width:7162;" coordorigin="17275,4952" coordsize="7162,1155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7" o:spid="_x0000_s1026" o:spt="202" type="#_x0000_t202" style="position:absolute;left:17275;top:4952;height:1155;width:7162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Born：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27-12-2001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    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Mobile：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+91-8292757949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default" w:ascii="Microsoft YaHei" w:hAnsi="Microsoft YaHei" w:eastAsia="Microsoft YaHei"/>
                              <w:b w:val="0"/>
                              <w:bCs w:val="0"/>
                              <w:color w:val="1F4E79" w:themeColor="accent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Address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Patna India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    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M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ail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: ar6818650@gmail.com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Microsoft YaHei" w:hAnsi="Microsoft YaHei" w:eastAsia="Microsoft YaHei"/>
                              <w:color w:val="2F5597" w:themeColor="accent5" w:themeShade="BF"/>
                              <w:sz w:val="24"/>
                              <w:szCs w:val="24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group id="组合 21" o:spid="_x0000_s1026" o:spt="203" style="position:absolute;left:17361;top:5100;height:811;width:4001;" coordorigin="1391,1799" coordsize="4001,811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1" o:spid="_x0000_s1026" o:spt="2" style="position:absolute;left:1391;top:1799;height:259;width:259;v-text-anchor:middle;" fillcolor="#404040 [2429]" filled="t" stroked="f" coordsize="21600,21600" arcsize="0.166666666666667" o:gfxdata="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Tmqq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6" o:spid="_x0000_s1026" o:spt="2" style="position:absolute;left:1391;top:2351;height:259;width:259;v-text-anchor:middle;" fillcolor="#404040 [2429]" filled="t" stroked="f" coordsize="21600,21600" arcsize="0.166666666666667" o:gfxdata="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0n+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16" o:spid="_x0000_s1026" o:spt="2" style="position:absolute;left:5133;top:1799;height:259;width:259;v-text-anchor:middle;" fillcolor="#404040 [2429]" filled="t" stroked="f" coordsize="21600,21600" arcsize="0.166666666666667" o:gfxdata="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As8x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roundrect id="圆角矩形 20" o:spid="_x0000_s1026" o:spt="2" style="position:absolute;left:5133;top:2351;height:259;width:259;v-text-anchor:middle;" fillcolor="#404040 [2429]" filled="t" stroked="f" coordsize="21600,21600" arcsize="0.166666666666667" o:gfxdata="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g6frsAAADa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group id="组合 15" o:spid="_x0000_s1026" o:spt="203" style="position:absolute;left:17405;top:5147;height:726;width:3913;" coordorigin="1317,2366" coordsize="3913,72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6" o:spid="_x0000_s1026" o:spt="203" style="position:absolute;left:1327;top:2371;height:721;width:3903;" coordorigin="1319,2058" coordsize="3903,721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任意多边形 8" o:spid="_x0000_s1026" o:spt="100" style="position:absolute;left:1319;top:2595;flip:x;height:184;width:141;" fillcolor="#FFFFFF [3212]" filled="t" stroked="f" coordsize="82,109" o:gfxdata="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xCW25AAAA2wAA&#10;AA8AAAAAAAAAAQAgAAAAIgAAAGRycy9kb3ducmV2LnhtbFBLAQIUABQAAAAIAIdO4kAzLwWeOwAA&#10;ADkAAAAQAAAAAAAAAAEAIAAAAAgBAABkcnMvc2hhcGV4bWwueG1sUEsFBgAAAAAGAAYAWwEAALID&#10;AAAAAA==&#10;" path="m41,109c41,109,0,64,0,41c0,19,18,0,41,0c63,0,82,19,82,41c82,64,41,109,41,109xm41,14c26,14,13,26,13,41c13,56,26,69,41,69c56,69,68,56,68,41c68,26,56,14,41,14xm41,14c41,14,41,14,41,14e">
                        <v:path o:connectlocs="41,109;0,41;41,0;82,41;41,109;41,14;13,41;41,69;68,41;41,14;41,14;41,14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任意多边形 20" o:spid="_x0000_s1026" o:spt="100" style="position:absolute;left:4808;top:2058;height:156;width:154;" fillcolor="#FFFFFF [3212]" filled="t" stroked="f" coordsize="60,60" o:gfxdata="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B32qrsAAADb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      <v:path o:connectlocs="44,36;36,44;24,36;16,24;24,16;12,0;0,12;16,44;48,60;60,48;44,36" o:connectangles="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21" o:spid="_x0000_s1026" o:spt="100" style="position:absolute;left:5048;top:2623;flip:x;height:122;width:174;" fillcolor="#FFFFFF [3212]" filled="t" stroked="f" coordsize="302,208" o:gfxdata="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KxtW5AAAA2wAA&#10;AA8AAAAAAAAAAQAgAAAAIgAAAGRycy9kb3ducmV2LnhtbFBLAQIUABQAAAAIAIdO4kAzLwWeOwAA&#10;ADkAAAAQAAAAAAAAAAEAIAAAAAgBAABkcnMvc2hhcGV4bWwueG1sUEsFBgAAAAAGAAYAWwEAALID&#10;AAAAAA==&#10;" path="m0,208l94,123,151,170,208,123,302,208,0,208m217,114l302,48,302,189,217,114m0,189l0,48,85,114,0,189m151,152l0,29,0,0,302,0,302,29,151,152m151,152l151,152e">
  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任意多边形 11" o:spid="_x0000_s1026" o:spt="100" style="position:absolute;left:1317;top:2366;height:168;width:168;" fillcolor="#FFFFFF [3212]" filled="t" stroked="f" coordsize="341,341" o:gfxdata="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M6dbsAAADb&#10;AAAADwAAAAAAAAABACAAAAAiAAAAZHJzL2Rvd25yZXYueG1sUEsBAhQAFAAAAAgAh07iQDMvBZ47&#10;AAAAOQAAABAAAAAAAAAAAQAgAAAACgEAAGRycy9zaGFwZXhtbC54bWxQSwUGAAAAAAYABgBbAQAA&#10;tAM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组合 66" o:spid="_x0000_s1026" o:spt="203" style="position:absolute;left:9358;top:504;height:1417;width:7152;" coordorigin="4612,977" coordsize="7152,1417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97" o:spid="_x0000_s1026" o:spt="202" type="#_x0000_t202" style="position:absolute;left:4612;top:1804;height:590;width:7152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jc w:val="both"/>
                            <w:textAlignment w:val="auto"/>
                            <w:outlineLvl w:val="9"/>
                            <w:rPr>
                              <w:rFonts w:hint="default" w:ascii="Microsoft YaHei" w:hAnsi="Microsoft YaHei" w:eastAsia="Microsoft YaHei" w:cs="Microsoft YaHei"/>
                              <w:b w:val="0"/>
                              <w:bCs w:val="0"/>
                              <w:color w:val="5D5750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Career Objective：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Coder and Full Stack Developer</w:t>
                          </w:r>
                        </w:p>
                      </w:txbxContent>
                    </v:textbox>
                  </v:shape>
                  <v:shape id="文本框 5" o:spid="_x0000_s1026" o:spt="202" type="#_x0000_t202" style="position:absolute;left:4612;top:977;height:1144;width:3398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Aman Raj</w:t>
                          </w:r>
                        </w:p>
                        <w:p>
                          <w:pPr>
                            <w:rPr>
                              <w:rFonts w:hint="eastAsia"/>
                              <w:sz w:val="52"/>
                              <w:szCs w:val="52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14311782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1374775</wp:posOffset>
                </wp:positionV>
                <wp:extent cx="3673475" cy="712851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3475" cy="7128510"/>
                          <a:chOff x="12718" y="3776"/>
                          <a:chExt cx="5785" cy="11226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12718" y="6629"/>
                            <a:ext cx="3272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718" y="10695"/>
                            <a:ext cx="2715" cy="9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  <w:t>Master a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718" y="14284"/>
                            <a:ext cx="5785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  <w:t>Self Evaluation(About 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12718" y="3776"/>
                            <a:ext cx="2551" cy="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创艺简粗黑" w:hAnsi="创艺简粗黑" w:eastAsia="创艺简粗黑" w:cs="创艺简粗黑"/>
                                  <w:color w:val="1F4E79"/>
                                  <w:sz w:val="34"/>
                                  <w:szCs w:val="34"/>
                                  <w:lang w:val="en-US" w:eastAsia="zh-CN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-6.8pt;margin-top:108.25pt;height:561.3pt;width:289.25pt;z-index:-1151849472;mso-width-relative:page;mso-height-relative:page;" coordorigin="12718,3776" coordsize="5785,11226" o:gfxdata="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P9PTB7cAAAADAEAAA8AAAAAAAAAAQAgAAAAIgAAAGRycy9kb3ducmV2LnhtbFBLAQIU&#10;ABQAAAAIAIdO4kBgfF1rDAMAAPEMAAAOAAAAAAAAAAEAIAAAACsBAABkcnMvZTJvRG9jLnhtbFBL&#10;BQYAAAAABgAGAFkBAACpBgAAAAA=&#10;">
                <o:lock v:ext="edit" aspectratio="f"/>
                <v:shape id="文本框 8" o:spid="_x0000_s1026" o:spt="202" type="#_x0000_t202" style="position:absolute;left:12718;top:6629;height:718;width:3272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  <w:t>Projects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12718;top:10695;height:977;width:271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  <w:t>Master a skill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12718;top:14284;height:718;width:578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default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  <w:t>Self Evaluation(About me)</w:t>
                        </w:r>
                      </w:p>
                    </w:txbxContent>
                  </v:textbox>
                </v:shape>
                <v:shape id="文本框 37" o:spid="_x0000_s1026" o:spt="202" type="#_x0000_t202" style="position:absolute;left:12718;top:3776;height:718;width:2551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</w:pPr>
                        <w:r>
                          <w:rPr>
                            <w:rFonts w:hint="eastAsia" w:ascii="创艺简粗黑" w:hAnsi="创艺简粗黑" w:eastAsia="创艺简粗黑" w:cs="创艺简粗黑"/>
                            <w:color w:val="1F4E79"/>
                            <w:sz w:val="34"/>
                            <w:szCs w:val="34"/>
                            <w:lang w:val="en-US" w:eastAsia="zh-CN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753024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-1053465</wp:posOffset>
                </wp:positionV>
                <wp:extent cx="326390" cy="10913110"/>
                <wp:effectExtent l="0" t="0" r="16510" b="25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109131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93.1pt;margin-top:-82.95pt;height:859.3pt;width:25.7pt;z-index:-1404214272;v-text-anchor:middle;mso-width-relative:page;mso-height-relative:page;" fillcolor="#595959 [2109]" filled="t" stroked="f" coordsize="21600,21600" o:gfxdata="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FO0IreAAAADwEAAA8AAAAAAAAAAQAgAAAAIgAAAGRycy9kb3du&#10;cmV2LnhtbFBLAQIUABQAAAAIAIdO4kBWZGQVawIAALkEAAAOAAAAAAAAAAEAIAAAAC0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270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8578215</wp:posOffset>
                </wp:positionV>
                <wp:extent cx="6510655" cy="9544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655" cy="95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 am a passionate about competitive coding and problem solving skills.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enjoy to work in team and interested to learn and solving problem in team.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assionate for learning new technology and new skills and explore our technical knowledge.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0.5pt;margin-top:675.45pt;height:75.15pt;width:512.65pt;z-index:-1151854592;mso-width-relative:page;mso-height-relative:page;" filled="f" stroked="f" coordsize="21600,21600" o:gfxdata="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rp&#10;NubdAAAADgEAAA8AAAAAAAAAAQAgAAAAIgAAAGRycy9kb3ducmV2LnhtbFBLAQIUABQAAAAIAIdO&#10;4kB/3fUp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 am a passionate about competitive coding and problem solving skills.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enjoy to work in team and interested to learn and solving problem in team.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assionate for learning new technology and new skills and explore our technical knowledge.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1065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1866900</wp:posOffset>
                </wp:positionV>
                <wp:extent cx="6597650" cy="13373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0" cy="1337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B-tech in CSE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with-9.18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CGPA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-20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University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KIIT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University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UNDERGRADUATION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Microsoft YaHei" w:hAnsi="Microsoft YaHei" w:eastAsia="Microsoft YaHe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rofession：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>Coder and Full Stack developer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D7948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B9BD5" w:themeColor="accen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1F4E79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oding , Programmer , Master in  Data Structure  and  Algorithm,   Operating Systems,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Computer Networking ,Full Stack Developer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ISC 2017-19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with-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5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78%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PARK MOUNT PUBLIC SCHOOL PATNA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0.7pt;margin-top:147pt;height:105.3pt;width:519.5pt;z-index:-1151856640;mso-width-relative:page;mso-height-relative:page;" filled="f" stroked="f" coordsize="21600,21600" o:gfxdata="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Zu&#10;L8zdAAAADAEAAA8AAAAAAAAAAQAgAAAAIgAAAGRycy9kb3ducmV2LnhtbFBLAQIUABQAAAAIAIdO&#10;4kAhM/jUHgIAABk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B-tech in CSE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with-9.18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CGPA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-20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University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KIIT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University  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UNDERGRADUATION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Microsoft YaHei" w:hAnsi="Microsoft YaHei" w:eastAsia="Microsoft YaHei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rofession：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>Coder and Full Stack developer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1F4E79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2E75B6" w:themeColor="accent1" w:themeShade="B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D7948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B9BD5" w:themeColor="accen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1F4E79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oding , Programmer , Master in  Data Structure  and  Algorithm,   Operating Systems,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Computer Networking ,Full Stack Developer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ISC 2017-19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with-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5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78%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PARK MOUNT PUBLIC SCHOOL PATNA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9632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3712210</wp:posOffset>
                </wp:positionV>
                <wp:extent cx="6611620" cy="18967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1620" cy="189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Portfolio page 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Introduce yourself   --about me --shows more projects and skills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Food-delivery Page 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responsive page of food - delivery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Gym Website 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currently working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hat application 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currently working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lone Youtube :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0.15pt;margin-top:292.3pt;height:149.35pt;width:520.6pt;z-index:-1151857664;mso-width-relative:page;mso-height-relative:page;" filled="f" stroked="f" coordsize="21600,21600" o:gfxdata="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RvOUfeAAAADAEAAA8AAAAAAAAAAQAgAAAAIgAAAGRycy9kb3ducmV2LnhtbFBLAQIUABQAAAAI&#10;AIdO4kCGNproIAIAABk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Portfolio page 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Introduce yourself   --about me --shows more projects and skills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Food-delivery Page 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responsive page of food - delivery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Gym Website 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currently working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hat application 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currently working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lone Youtube : </w:t>
                      </w:r>
                      <w:r>
                        <w:rPr>
                          <w:rFonts w:hint="default" w:ascii="Microsoft YaHei" w:hAnsi="Microsoft YaHei" w:eastAsia="Microsoft YaHei" w:cs="Microsoft YaHei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8"/>
                          <w:szCs w:val="2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02464" behindDoc="1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-1027430</wp:posOffset>
                </wp:positionV>
                <wp:extent cx="7715250" cy="10886440"/>
                <wp:effectExtent l="0" t="0" r="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94.7pt;margin-top:-80.9pt;height:857.2pt;width:607.5pt;z-index:-1655181312;v-text-anchor:middle;mso-width-relative:page;mso-height-relative:page;" fillcolor="#FFFFFF [3212]" filled="t" stroked="f" coordsize="21600,21600" o:gfxdata="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rcGd63AAAAA8B&#10;AAAPAAAAAAAAAAEAIAAAACIAAABkcnMvZG93bnJldi54bWxQSwECFAAUAAAACACHTuJAjcPsx1AC&#10;AAB/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创艺简粗黑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B0469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746426"/>
    <w:rsid w:val="037B532E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73D5688"/>
    <w:rsid w:val="076D2A28"/>
    <w:rsid w:val="07820B94"/>
    <w:rsid w:val="07FC091D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A273913"/>
    <w:rsid w:val="0A476236"/>
    <w:rsid w:val="0A4A640F"/>
    <w:rsid w:val="0A5F0CEF"/>
    <w:rsid w:val="0A9A55D2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C52185"/>
    <w:rsid w:val="0DF071A2"/>
    <w:rsid w:val="0E1513DE"/>
    <w:rsid w:val="0E642DE5"/>
    <w:rsid w:val="0E6E7B0F"/>
    <w:rsid w:val="0E7200BB"/>
    <w:rsid w:val="0F0E6ABD"/>
    <w:rsid w:val="0F2C51F5"/>
    <w:rsid w:val="0F377A67"/>
    <w:rsid w:val="0F580654"/>
    <w:rsid w:val="0F9A5C31"/>
    <w:rsid w:val="0FAF0F65"/>
    <w:rsid w:val="11136D56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4374CD"/>
    <w:rsid w:val="165750CB"/>
    <w:rsid w:val="16B7108E"/>
    <w:rsid w:val="16BA53EF"/>
    <w:rsid w:val="16F96DEF"/>
    <w:rsid w:val="172F50E9"/>
    <w:rsid w:val="175E0287"/>
    <w:rsid w:val="17667BAA"/>
    <w:rsid w:val="17C72C5B"/>
    <w:rsid w:val="181B31B5"/>
    <w:rsid w:val="18420CED"/>
    <w:rsid w:val="185D7493"/>
    <w:rsid w:val="188A0D17"/>
    <w:rsid w:val="18B25AF6"/>
    <w:rsid w:val="18B74A50"/>
    <w:rsid w:val="18DA394F"/>
    <w:rsid w:val="18F72A28"/>
    <w:rsid w:val="18FC11D9"/>
    <w:rsid w:val="198163B3"/>
    <w:rsid w:val="19AA2992"/>
    <w:rsid w:val="19B65611"/>
    <w:rsid w:val="1A8C17C0"/>
    <w:rsid w:val="1A920B66"/>
    <w:rsid w:val="1AB5423B"/>
    <w:rsid w:val="1AC2035B"/>
    <w:rsid w:val="1ACC4CC5"/>
    <w:rsid w:val="1AD40C4E"/>
    <w:rsid w:val="1B003E05"/>
    <w:rsid w:val="1B7D2CDE"/>
    <w:rsid w:val="1BE869C8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DE76BA3"/>
    <w:rsid w:val="1DEE64BF"/>
    <w:rsid w:val="1E3434A5"/>
    <w:rsid w:val="1E467101"/>
    <w:rsid w:val="1E70600C"/>
    <w:rsid w:val="1EBC1EF4"/>
    <w:rsid w:val="1EBC2096"/>
    <w:rsid w:val="1ED41662"/>
    <w:rsid w:val="1F2A443D"/>
    <w:rsid w:val="1F512C4F"/>
    <w:rsid w:val="1F903A73"/>
    <w:rsid w:val="1FA40790"/>
    <w:rsid w:val="1FD75C38"/>
    <w:rsid w:val="1FE13C6B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DB23F1"/>
    <w:rsid w:val="2622585A"/>
    <w:rsid w:val="26405140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772F35"/>
    <w:rsid w:val="298B05D7"/>
    <w:rsid w:val="29FC1EA0"/>
    <w:rsid w:val="2A1771DF"/>
    <w:rsid w:val="2A795E61"/>
    <w:rsid w:val="2A8621E4"/>
    <w:rsid w:val="2A8A4B47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6A48E8"/>
    <w:rsid w:val="2D8F6BF2"/>
    <w:rsid w:val="2D9049E7"/>
    <w:rsid w:val="2DC21AD1"/>
    <w:rsid w:val="2DC3461C"/>
    <w:rsid w:val="2E01406E"/>
    <w:rsid w:val="2E0E59B7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9718FE"/>
    <w:rsid w:val="2FB1324F"/>
    <w:rsid w:val="2FC57D55"/>
    <w:rsid w:val="30013F99"/>
    <w:rsid w:val="301C491F"/>
    <w:rsid w:val="30C80FB3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8F6883"/>
    <w:rsid w:val="33AA0345"/>
    <w:rsid w:val="33AF78C9"/>
    <w:rsid w:val="33BA1E63"/>
    <w:rsid w:val="33F74B00"/>
    <w:rsid w:val="34357349"/>
    <w:rsid w:val="34481AFC"/>
    <w:rsid w:val="34484F30"/>
    <w:rsid w:val="347474FF"/>
    <w:rsid w:val="34843D93"/>
    <w:rsid w:val="34A76F77"/>
    <w:rsid w:val="34B50B5F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BE0451"/>
    <w:rsid w:val="3B6960BF"/>
    <w:rsid w:val="3B8C1BE2"/>
    <w:rsid w:val="3BCC57B1"/>
    <w:rsid w:val="3C037A1A"/>
    <w:rsid w:val="3C2454C2"/>
    <w:rsid w:val="3C375B96"/>
    <w:rsid w:val="3CB93D65"/>
    <w:rsid w:val="3D383DBA"/>
    <w:rsid w:val="3D4637E1"/>
    <w:rsid w:val="3DF61F78"/>
    <w:rsid w:val="3E32349B"/>
    <w:rsid w:val="3E4E4053"/>
    <w:rsid w:val="3E7B12F8"/>
    <w:rsid w:val="3EB15EA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A97793"/>
    <w:rsid w:val="41B73A62"/>
    <w:rsid w:val="41D6397F"/>
    <w:rsid w:val="423B4745"/>
    <w:rsid w:val="423C1A41"/>
    <w:rsid w:val="428622B0"/>
    <w:rsid w:val="43010085"/>
    <w:rsid w:val="43076151"/>
    <w:rsid w:val="4322086C"/>
    <w:rsid w:val="434E7431"/>
    <w:rsid w:val="435940F8"/>
    <w:rsid w:val="43797EC0"/>
    <w:rsid w:val="43BE5D24"/>
    <w:rsid w:val="441279FF"/>
    <w:rsid w:val="4418479D"/>
    <w:rsid w:val="44453DDE"/>
    <w:rsid w:val="44D35CD8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1B4975"/>
    <w:rsid w:val="486C312C"/>
    <w:rsid w:val="486D0FEC"/>
    <w:rsid w:val="48C9031A"/>
    <w:rsid w:val="48EB3B9C"/>
    <w:rsid w:val="49235724"/>
    <w:rsid w:val="49395942"/>
    <w:rsid w:val="495B5813"/>
    <w:rsid w:val="49E81B9B"/>
    <w:rsid w:val="4A3D4188"/>
    <w:rsid w:val="4A795210"/>
    <w:rsid w:val="4A9345DE"/>
    <w:rsid w:val="4ACA2718"/>
    <w:rsid w:val="4AD9780F"/>
    <w:rsid w:val="4B387A70"/>
    <w:rsid w:val="4B7340AE"/>
    <w:rsid w:val="4BA87F43"/>
    <w:rsid w:val="4BBC5FA5"/>
    <w:rsid w:val="4BF24C6A"/>
    <w:rsid w:val="4C5F6EB9"/>
    <w:rsid w:val="4C604586"/>
    <w:rsid w:val="4C62274E"/>
    <w:rsid w:val="4C841607"/>
    <w:rsid w:val="4C8B4705"/>
    <w:rsid w:val="4CE409DD"/>
    <w:rsid w:val="4CE640FE"/>
    <w:rsid w:val="4D146BC3"/>
    <w:rsid w:val="4DC63704"/>
    <w:rsid w:val="4E323AFF"/>
    <w:rsid w:val="4E3C1A0A"/>
    <w:rsid w:val="4E777A24"/>
    <w:rsid w:val="4EAE77CF"/>
    <w:rsid w:val="4FF67BBA"/>
    <w:rsid w:val="503C43F9"/>
    <w:rsid w:val="505D5184"/>
    <w:rsid w:val="50CC56A2"/>
    <w:rsid w:val="50CC5E28"/>
    <w:rsid w:val="50E631AF"/>
    <w:rsid w:val="515A15AA"/>
    <w:rsid w:val="51B44F9E"/>
    <w:rsid w:val="51C16550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433EFC"/>
    <w:rsid w:val="547C2C41"/>
    <w:rsid w:val="54FE4287"/>
    <w:rsid w:val="55A4094D"/>
    <w:rsid w:val="560B0BE3"/>
    <w:rsid w:val="560E1F74"/>
    <w:rsid w:val="56480272"/>
    <w:rsid w:val="569B60FF"/>
    <w:rsid w:val="56D00224"/>
    <w:rsid w:val="573D3E09"/>
    <w:rsid w:val="5785222F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9DB2CB7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631D82"/>
    <w:rsid w:val="5D553153"/>
    <w:rsid w:val="5DAE1A5C"/>
    <w:rsid w:val="5DB61475"/>
    <w:rsid w:val="5DFB1B8B"/>
    <w:rsid w:val="5E002816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827FAD"/>
    <w:rsid w:val="644C54F8"/>
    <w:rsid w:val="648A0F80"/>
    <w:rsid w:val="648E2F70"/>
    <w:rsid w:val="64B818DE"/>
    <w:rsid w:val="64EA5102"/>
    <w:rsid w:val="654B280B"/>
    <w:rsid w:val="65681BDD"/>
    <w:rsid w:val="65A44FB7"/>
    <w:rsid w:val="65C5024C"/>
    <w:rsid w:val="662329DD"/>
    <w:rsid w:val="66A31EBB"/>
    <w:rsid w:val="66D109C6"/>
    <w:rsid w:val="66E12268"/>
    <w:rsid w:val="675B7BA5"/>
    <w:rsid w:val="67D71200"/>
    <w:rsid w:val="6873416A"/>
    <w:rsid w:val="68BC3EA2"/>
    <w:rsid w:val="68C356C6"/>
    <w:rsid w:val="68C92469"/>
    <w:rsid w:val="68CE2F67"/>
    <w:rsid w:val="69067B6A"/>
    <w:rsid w:val="69877F2E"/>
    <w:rsid w:val="69EC2C7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D27B5"/>
    <w:rsid w:val="6C843175"/>
    <w:rsid w:val="6CA878AB"/>
    <w:rsid w:val="6CE6228B"/>
    <w:rsid w:val="6D1B0469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626467"/>
    <w:rsid w:val="759432AE"/>
    <w:rsid w:val="76004DC0"/>
    <w:rsid w:val="768A4D12"/>
    <w:rsid w:val="772F60A3"/>
    <w:rsid w:val="778C7FC9"/>
    <w:rsid w:val="77C05673"/>
    <w:rsid w:val="78052087"/>
    <w:rsid w:val="782E4DD1"/>
    <w:rsid w:val="783D2A16"/>
    <w:rsid w:val="78482405"/>
    <w:rsid w:val="786945CD"/>
    <w:rsid w:val="795B528B"/>
    <w:rsid w:val="79C220D6"/>
    <w:rsid w:val="79C96961"/>
    <w:rsid w:val="79DE5B8E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A63594"/>
    <w:rsid w:val="7C730D9C"/>
    <w:rsid w:val="7C766462"/>
    <w:rsid w:val="7CED5FAC"/>
    <w:rsid w:val="7D0079C6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3F4980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%20RAJ\AppData\Local\Packages\ZhuhaiKingsoftOfficeSoftw.WPSOffice2019_924xes6e8q1tw\LocalCache\Roaming\Kingsoft\office6\templates\download\a8e3835148ea43149fb98e1e2122b2a3\Universal%20%26%20Simple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 &amp; Simple Resume.docx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2021-01-13T03:43:00Z</dcterms:created>
  <dc:creator>AMAN RAJ</dc:creator>
  <cp:lastModifiedBy>AMAN RAJ</cp:lastModifiedBy>
  <dcterms:modified xsi:type="dcterms:W3CDTF">2021-01-21T14:02:45Z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  <property fmtid="{D5CDD505-2E9C-101B-9397-08002B2CF9AE}" pid="3" name="KSORubyTemplateID" linkTarget="0">
    <vt:lpwstr>4</vt:lpwstr>
  </property>
</Properties>
</file>